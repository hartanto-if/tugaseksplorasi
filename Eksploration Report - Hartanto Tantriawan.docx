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061C" w14:textId="7E46C0ED" w:rsidR="00C6554A" w:rsidRPr="008B5277" w:rsidRDefault="001041B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mc:AlternateContent>
          <mc:Choice Requires="wpg">
            <w:drawing>
              <wp:inline distT="0" distB="0" distL="0" distR="0" wp14:anchorId="7B6438E8" wp14:editId="41E32A28">
                <wp:extent cx="3658184" cy="3185267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8184" cy="3185267"/>
                          <a:chOff x="0" y="0"/>
                          <a:chExt cx="3658184" cy="3185267"/>
                        </a:xfrm>
                      </wpg:grpSpPr>
                      <pic:pic xmlns:pic="http://schemas.openxmlformats.org/drawingml/2006/picture">
                        <pic:nvPicPr>
                          <pic:cNvPr id="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" y="0"/>
                            <a:ext cx="3657600" cy="2737485"/>
                          </a:xfrm>
                          <a:prstGeom prst="rect">
                            <a:avLst/>
                          </a:prstGeom>
                          <a:noFill/>
                          <a:ln w="254000" cap="rnd">
                            <a:noFill/>
                          </a:ln>
                          <a:effectLst/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2736957"/>
                            <a:ext cx="3656965" cy="4483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06A454" w14:textId="47AD4B34" w:rsidR="001041B4" w:rsidRPr="001041B4" w:rsidRDefault="001041B4" w:rsidP="001041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1041B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1041B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1041B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438E8" id="Group 2" o:spid="_x0000_s1026" style="width:288.05pt;height:250.8pt;mso-position-horizontal-relative:char;mso-position-vertical-relative:line" coordsize="36581,318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;width:36576;height:27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" strokeweight="20pt">
                  <v:stroke endcap="round"/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7369;width:3656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<v:textbox style="mso-fit-shape-to-text:t">
                    <w:txbxContent>
                      <w:p w14:paraId="3106A454" w14:textId="47AD4B34" w:rsidR="001041B4" w:rsidRPr="001041B4" w:rsidRDefault="001041B4" w:rsidP="001041B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1041B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041B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1041B4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0"/>
    <w:bookmarkEnd w:id="1"/>
    <w:bookmarkEnd w:id="2"/>
    <w:bookmarkEnd w:id="3"/>
    <w:bookmarkEnd w:id="4"/>
    <w:p w14:paraId="175E0E8E" w14:textId="7D540041" w:rsidR="00C6554A" w:rsidRDefault="001041B4" w:rsidP="00C6554A">
      <w:pPr>
        <w:pStyle w:val="Title"/>
      </w:pPr>
      <w:proofErr w:type="spellStart"/>
      <w:r>
        <w:t>Eksploration</w:t>
      </w:r>
      <w:proofErr w:type="spellEnd"/>
      <w:r>
        <w:t xml:space="preserve"> Report</w:t>
      </w:r>
    </w:p>
    <w:p w14:paraId="0E6121C6" w14:textId="77058AE8" w:rsidR="00C6554A" w:rsidRPr="00D5413C" w:rsidRDefault="001041B4" w:rsidP="00C6554A">
      <w:pPr>
        <w:pStyle w:val="Subtitle"/>
      </w:pPr>
      <w:r>
        <w:t>HYPERPARAMETER cnn &amp; nEURAL nETWORK</w:t>
      </w:r>
    </w:p>
    <w:p w14:paraId="3F5967A5" w14:textId="4FFC2FC7" w:rsidR="00C6554A" w:rsidRDefault="001041B4" w:rsidP="00C6554A">
      <w:pPr>
        <w:pStyle w:val="ContactInfo"/>
      </w:pPr>
      <w:r>
        <w:t>Hartanto Tantriawan | 33220314</w:t>
      </w:r>
      <w:r w:rsidR="00C6554A">
        <w:t xml:space="preserve"> |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Lanjut</w:t>
      </w:r>
      <w:proofErr w:type="spellEnd"/>
      <w:r w:rsidR="00C6554A">
        <w:t xml:space="preserve"> |</w:t>
      </w:r>
      <w:r w:rsidR="00C6554A" w:rsidRPr="00D5413C">
        <w:t xml:space="preserve"> </w:t>
      </w:r>
      <w:r>
        <w:t>28 Maret 2022</w:t>
      </w:r>
      <w:r w:rsidR="00C6554A">
        <w:br w:type="page"/>
      </w:r>
    </w:p>
    <w:p w14:paraId="63EA000D" w14:textId="2F761E84" w:rsidR="00C6554A" w:rsidRDefault="00F66E01" w:rsidP="00C6554A">
      <w:pPr>
        <w:pStyle w:val="Heading1"/>
      </w:pPr>
      <w:r>
        <w:lastRenderedPageBreak/>
        <w:t>Requirements</w:t>
      </w:r>
    </w:p>
    <w:p w14:paraId="76D22591" w14:textId="09CC60B6" w:rsidR="00C6554A" w:rsidRDefault="005E2763" w:rsidP="005E2763">
      <w:pPr>
        <w:pStyle w:val="ListBullet"/>
        <w:numPr>
          <w:ilvl w:val="0"/>
          <w:numId w:val="0"/>
        </w:numPr>
        <w:rPr>
          <w:b/>
          <w:bCs/>
          <w:i/>
          <w:iCs/>
        </w:rPr>
      </w:pPr>
      <w:proofErr w:type="spellStart"/>
      <w:r>
        <w:t>Eksplorasi</w:t>
      </w:r>
      <w:proofErr w:type="spellEnd"/>
      <w:r>
        <w:t xml:space="preserve"> hyperparameter CNN dan </w:t>
      </w:r>
      <w:proofErr w:type="spellStart"/>
      <w:r>
        <w:t>Nerual</w:t>
      </w:r>
      <w:proofErr w:type="spellEnd"/>
      <w:r>
        <w:t xml:space="preserve"> Network yang kami </w:t>
      </w:r>
      <w:proofErr w:type="spellStart"/>
      <w:r>
        <w:t>lakukan</w:t>
      </w:r>
      <w:proofErr w:type="spellEnd"/>
      <w:r>
        <w:t xml:space="preserve"> </w:t>
      </w:r>
      <w:r w:rsidR="00F66E01">
        <w:t xml:space="preserve">pada </w:t>
      </w:r>
      <w:proofErr w:type="spellStart"/>
      <w:r w:rsidR="00F66E01">
        <w:t>persoalan</w:t>
      </w:r>
      <w:proofErr w:type="spellEnd"/>
      <w:r w:rsidR="00F66E01">
        <w:t xml:space="preserve"> </w:t>
      </w:r>
      <w:proofErr w:type="spellStart"/>
      <w:r w:rsidR="00F66E01">
        <w:t>klasifikasi</w:t>
      </w:r>
      <w:proofErr w:type="spellEnd"/>
      <w:r w:rsidR="00F66E01">
        <w:t xml:space="preserve"> </w:t>
      </w:r>
      <w:proofErr w:type="spellStart"/>
      <w:r>
        <w:t>menggunakan</w:t>
      </w:r>
      <w:proofErr w:type="spellEnd"/>
      <w:r>
        <w:t xml:space="preserve"> data set Fashion MNIST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laman</w:t>
      </w:r>
      <w:proofErr w:type="spellEnd"/>
      <w:r>
        <w:t xml:space="preserve"> </w:t>
      </w:r>
      <w:hyperlink r:id="rId14" w:history="1">
        <w:r w:rsidRPr="008D5359">
          <w:rPr>
            <w:rStyle w:val="Hyperlink"/>
          </w:rPr>
          <w:t>https://keras.io/api/datasets</w:t>
        </w:r>
      </w:hyperlink>
      <w:r>
        <w:t xml:space="preserve">. Kode program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  <w:i/>
          <w:iCs/>
        </w:rPr>
        <w:t xml:space="preserve">digit recognition. </w:t>
      </w:r>
    </w:p>
    <w:p w14:paraId="257632D2" w14:textId="24C8A1A9" w:rsidR="00E37376" w:rsidRDefault="00E37376" w:rsidP="005E2763">
      <w:pPr>
        <w:pStyle w:val="ListBullet"/>
        <w:numPr>
          <w:ilvl w:val="0"/>
          <w:numId w:val="0"/>
        </w:numPr>
        <w:rPr>
          <w:b/>
          <w:bCs/>
        </w:rPr>
      </w:pPr>
      <w:proofErr w:type="spellStart"/>
      <w:r>
        <w:rPr>
          <w:b/>
          <w:bCs/>
        </w:rPr>
        <w:t>Perangkat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keras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dilihat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gambar</w:t>
      </w:r>
      <w:proofErr w:type="spellEnd"/>
      <w:r>
        <w:rPr>
          <w:b/>
          <w:bCs/>
        </w:rPr>
        <w:t xml:space="preserve"> 1. </w:t>
      </w:r>
    </w:p>
    <w:p w14:paraId="3FBE0BB9" w14:textId="7D38DEE1" w:rsidR="00E37376" w:rsidRPr="00E37376" w:rsidRDefault="0070787C" w:rsidP="005E2763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9CB4CDC" wp14:editId="61232478">
            <wp:extent cx="5486400" cy="4103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2C66" w14:textId="09D724BD" w:rsidR="00C6554A" w:rsidRPr="00D5413C" w:rsidRDefault="005E2763" w:rsidP="00C6554A">
      <w:pPr>
        <w:pStyle w:val="Heading2"/>
      </w:pPr>
      <w:r>
        <w:t>Persoalan klasifikasi</w:t>
      </w:r>
    </w:p>
    <w:p w14:paraId="1CE5C296" w14:textId="5A74B16A" w:rsidR="002C74C0" w:rsidRDefault="005E2763" w:rsidP="005E2763">
      <w:proofErr w:type="spellStart"/>
      <w:r>
        <w:t>Beberapa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kami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9C70FA4" w14:textId="07E475FC" w:rsidR="005E2763" w:rsidRDefault="005E2763" w:rsidP="005E2763">
      <w:pPr>
        <w:pStyle w:val="ListParagraph"/>
        <w:numPr>
          <w:ilvl w:val="0"/>
          <w:numId w:val="1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convolution layer yang optimal?</w:t>
      </w:r>
    </w:p>
    <w:p w14:paraId="197F4851" w14:textId="150CE732" w:rsidR="00DA6D32" w:rsidRDefault="00DA6D32" w:rsidP="00DA6D32">
      <w:pPr>
        <w:pStyle w:val="ListParagraph"/>
      </w:pPr>
      <w:r>
        <w:rPr>
          <w:noProof/>
        </w:rPr>
        <w:lastRenderedPageBreak/>
        <w:drawing>
          <wp:inline distT="0" distB="0" distL="0" distR="0" wp14:anchorId="2B0E1958" wp14:editId="56EF16F0">
            <wp:extent cx="4646613" cy="2647950"/>
            <wp:effectExtent l="0" t="0" r="190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547C469-B6AB-4009-916D-E58C3C47BE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C1FB947" w14:textId="56E5BB87" w:rsidR="00682495" w:rsidRDefault="00682495" w:rsidP="00DA6D32">
      <w:pPr>
        <w:pStyle w:val="ListParagraph"/>
      </w:pPr>
      <w:r>
        <w:t xml:space="preserve">Hasil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convolutional layer yang optimal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 w:rsidR="00712040">
        <w:t xml:space="preserve">. </w:t>
      </w:r>
    </w:p>
    <w:p w14:paraId="3C8AE4E4" w14:textId="77777777" w:rsidR="00712040" w:rsidRDefault="00712040" w:rsidP="00DA6D32">
      <w:pPr>
        <w:pStyle w:val="ListParagraph"/>
      </w:pPr>
    </w:p>
    <w:p w14:paraId="628F0642" w14:textId="244DF424" w:rsidR="005E2763" w:rsidRDefault="005E2763" w:rsidP="005E2763">
      <w:pPr>
        <w:pStyle w:val="ListParagraph"/>
        <w:numPr>
          <w:ilvl w:val="0"/>
          <w:numId w:val="1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filter yang optimal </w:t>
      </w:r>
      <w:proofErr w:type="spellStart"/>
      <w:r>
        <w:t>setiap</w:t>
      </w:r>
      <w:proofErr w:type="spellEnd"/>
      <w:r>
        <w:t xml:space="preserve"> convolution layer? </w:t>
      </w:r>
    </w:p>
    <w:p w14:paraId="3DF5FEB8" w14:textId="4E795400" w:rsidR="00712040" w:rsidRDefault="00712040" w:rsidP="00712040">
      <w:pPr>
        <w:pStyle w:val="ListParagraph"/>
      </w:pPr>
      <w:r>
        <w:rPr>
          <w:noProof/>
        </w:rPr>
        <w:drawing>
          <wp:inline distT="0" distB="0" distL="0" distR="0" wp14:anchorId="1F985E11" wp14:editId="335D7264">
            <wp:extent cx="4711700" cy="2647950"/>
            <wp:effectExtent l="0" t="0" r="1270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79DB5E7-7C7A-4B59-A303-FA539E0BF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6636CC" w14:textId="16FE592B" w:rsidR="00712040" w:rsidRDefault="00712040" w:rsidP="00712040">
      <w:pPr>
        <w:pStyle w:val="ListParagraph"/>
      </w:pPr>
      <w:proofErr w:type="spellStart"/>
      <w:r>
        <w:t>Ukuran</w:t>
      </w:r>
      <w:proofErr w:type="spellEnd"/>
      <w:r>
        <w:t xml:space="preserve"> filter optimal </w:t>
      </w:r>
      <w:proofErr w:type="spellStart"/>
      <w:r>
        <w:t>adalah</w:t>
      </w:r>
      <w:proofErr w:type="spellEnd"/>
      <w:r>
        <w:t xml:space="preserve"> 3x3.</w:t>
      </w:r>
    </w:p>
    <w:p w14:paraId="39D02E46" w14:textId="77777777" w:rsidR="00712040" w:rsidRDefault="00712040" w:rsidP="00712040">
      <w:pPr>
        <w:pStyle w:val="ListParagraph"/>
      </w:pPr>
    </w:p>
    <w:p w14:paraId="15120483" w14:textId="23D4337B" w:rsidR="005E2763" w:rsidRDefault="005E2763" w:rsidP="005E2763">
      <w:pPr>
        <w:pStyle w:val="ListParagraph"/>
        <w:numPr>
          <w:ilvl w:val="0"/>
          <w:numId w:val="1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banyaknua</w:t>
      </w:r>
      <w:proofErr w:type="spellEnd"/>
      <w:r>
        <w:t xml:space="preserve"> filter yang optimal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convolution layer?</w:t>
      </w:r>
    </w:p>
    <w:p w14:paraId="661E830D" w14:textId="77777777" w:rsidR="00D874A2" w:rsidRDefault="00D874A2" w:rsidP="00712040">
      <w:pPr>
        <w:pStyle w:val="ListParagraph"/>
      </w:pPr>
    </w:p>
    <w:p w14:paraId="1EC7C675" w14:textId="63A72FC5" w:rsidR="005E2763" w:rsidRDefault="005E2763" w:rsidP="005E2763">
      <w:pPr>
        <w:pStyle w:val="ListParagraph"/>
        <w:numPr>
          <w:ilvl w:val="0"/>
          <w:numId w:val="1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hidden unit yang optimal pada </w:t>
      </w:r>
      <w:proofErr w:type="spellStart"/>
      <w:r>
        <w:t>bagian</w:t>
      </w:r>
      <w:proofErr w:type="spellEnd"/>
      <w:r>
        <w:t xml:space="preserve"> fully connected network?</w:t>
      </w:r>
    </w:p>
    <w:p w14:paraId="3EEB2DA8" w14:textId="2DF230EA" w:rsidR="00D247E7" w:rsidRDefault="00874B9F" w:rsidP="00D247E7">
      <w:pPr>
        <w:pStyle w:val="ListParagraph"/>
      </w:pPr>
      <w:r>
        <w:rPr>
          <w:noProof/>
        </w:rPr>
        <w:lastRenderedPageBreak/>
        <w:drawing>
          <wp:inline distT="0" distB="0" distL="0" distR="0" wp14:anchorId="3F4B3C94" wp14:editId="445FBCC0">
            <wp:extent cx="4572000" cy="2654300"/>
            <wp:effectExtent l="0" t="0" r="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3C7D292-3C71-44DB-9883-02BC950B0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FBA9C0" w14:textId="17FA5907" w:rsidR="008B0932" w:rsidRDefault="008B0932" w:rsidP="00D247E7">
      <w:pPr>
        <w:pStyle w:val="ListParagraph"/>
      </w:pPr>
      <w:proofErr w:type="spellStart"/>
      <w:r>
        <w:t>Jumlah</w:t>
      </w:r>
      <w:proofErr w:type="spellEnd"/>
      <w:r>
        <w:t xml:space="preserve"> hidden layer / dense layer optimal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</w:p>
    <w:p w14:paraId="320869D0" w14:textId="77777777" w:rsidR="00D0108A" w:rsidRDefault="00D0108A" w:rsidP="00D247E7">
      <w:pPr>
        <w:pStyle w:val="ListParagraph"/>
      </w:pPr>
    </w:p>
    <w:p w14:paraId="06F091A8" w14:textId="7FDB547D" w:rsidR="00D0108A" w:rsidRDefault="00D0108A" w:rsidP="00AD50D9">
      <w:pPr>
        <w:pStyle w:val="ListParagraph"/>
        <w:numPr>
          <w:ilvl w:val="0"/>
          <w:numId w:val="16"/>
        </w:numPr>
      </w:pPr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disedikan</w:t>
      </w:r>
      <w:proofErr w:type="spellEnd"/>
      <w:r>
        <w:t xml:space="preserve"> oleh </w:t>
      </w:r>
      <w:proofErr w:type="spellStart"/>
      <w:r>
        <w:t>Keras</w:t>
      </w:r>
      <w:proofErr w:type="spellEnd"/>
      <w:r>
        <w:t xml:space="preserve"> Optimizer, mana yang</w:t>
      </w:r>
      <w:r w:rsidR="00AD50D9"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paling </w:t>
      </w:r>
      <w:proofErr w:type="spellStart"/>
      <w:r>
        <w:t>baik</w:t>
      </w:r>
      <w:proofErr w:type="spellEnd"/>
      <w:r>
        <w:t xml:space="preserve"> (pada </w:t>
      </w:r>
      <w:proofErr w:type="spellStart"/>
      <w:r>
        <w:t>nilai</w:t>
      </w:r>
      <w:proofErr w:type="spellEnd"/>
      <w:r>
        <w:t xml:space="preserve"> parameter default</w:t>
      </w:r>
      <w:proofErr w:type="gramStart"/>
      <w:r>
        <w:t>) ?</w:t>
      </w:r>
      <w:proofErr w:type="gramEnd"/>
    </w:p>
    <w:p w14:paraId="252DD83C" w14:textId="008641A6" w:rsidR="00AD50D9" w:rsidRDefault="005D1E99" w:rsidP="00AD50D9">
      <w:pPr>
        <w:pStyle w:val="ListParagraph"/>
      </w:pPr>
      <w:r>
        <w:rPr>
          <w:noProof/>
        </w:rPr>
        <w:drawing>
          <wp:inline distT="0" distB="0" distL="0" distR="0" wp14:anchorId="39913C9F" wp14:editId="13CF65E6">
            <wp:extent cx="4718050" cy="2654300"/>
            <wp:effectExtent l="0" t="0" r="635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5DF3F9B-567E-4FAD-A6C5-6C32619E53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991C8C9" w14:textId="77777777" w:rsidR="005D1E99" w:rsidRDefault="005D1E99" w:rsidP="00AD50D9">
      <w:pPr>
        <w:pStyle w:val="ListParagraph"/>
      </w:pPr>
    </w:p>
    <w:p w14:paraId="0630FA63" w14:textId="0D75036A" w:rsidR="00D0108A" w:rsidRDefault="00D0108A" w:rsidP="00AD50D9">
      <w:pPr>
        <w:pStyle w:val="ListParagraph"/>
        <w:numPr>
          <w:ilvl w:val="0"/>
          <w:numId w:val="16"/>
        </w:numPr>
      </w:pPr>
      <w:r>
        <w:t xml:space="preserve">Dari </w:t>
      </w:r>
      <w:proofErr w:type="spellStart"/>
      <w:r>
        <w:t>Keras</w:t>
      </w:r>
      <w:proofErr w:type="spellEnd"/>
      <w:r>
        <w:t xml:space="preserve"> Optimizer yang optimal (pada </w:t>
      </w:r>
      <w:proofErr w:type="spellStart"/>
      <w:r>
        <w:t>nilai</w:t>
      </w:r>
      <w:proofErr w:type="spellEnd"/>
      <w:r>
        <w:t xml:space="preserve"> parameter </w:t>
      </w:r>
      <w:proofErr w:type="spellStart"/>
      <w:r>
        <w:t>defaul</w:t>
      </w:r>
      <w:proofErr w:type="spellEnd"/>
      <w:r>
        <w:t xml:space="preserve">), </w:t>
      </w:r>
      <w:proofErr w:type="spellStart"/>
      <w:r>
        <w:t>lakukan</w:t>
      </w:r>
      <w:proofErr w:type="spellEnd"/>
      <w:r w:rsidR="00AD50D9"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learning rate schedule yang </w:t>
      </w:r>
      <w:proofErr w:type="spellStart"/>
      <w:r>
        <w:t>menghasilkan</w:t>
      </w:r>
      <w:proofErr w:type="spellEnd"/>
      <w:r w:rsidR="00AD50D9"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30C46E23" w14:textId="3D56BCBE" w:rsidR="005D1E99" w:rsidRDefault="005D1E99" w:rsidP="005D1E99">
      <w:pPr>
        <w:pStyle w:val="ListParagraph"/>
      </w:pPr>
      <w:r>
        <w:rPr>
          <w:noProof/>
        </w:rPr>
        <w:drawing>
          <wp:inline distT="0" distB="0" distL="0" distR="0" wp14:anchorId="43939845" wp14:editId="10456157">
            <wp:extent cx="4711700" cy="2647950"/>
            <wp:effectExtent l="0" t="0" r="1270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879D169-5572-4EC6-AECE-3B229244E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5433BF3" w14:textId="77777777" w:rsidR="005D1E99" w:rsidRDefault="005D1E99" w:rsidP="005D1E99">
      <w:pPr>
        <w:pStyle w:val="ListParagraph"/>
      </w:pPr>
    </w:p>
    <w:p w14:paraId="58FA3773" w14:textId="03FF16A9" w:rsidR="00D0108A" w:rsidRDefault="00D0108A" w:rsidP="00AD50D9">
      <w:pPr>
        <w:pStyle w:val="ListParagraph"/>
        <w:numPr>
          <w:ilvl w:val="0"/>
          <w:numId w:val="16"/>
        </w:numPr>
      </w:pPr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disedaikan</w:t>
      </w:r>
      <w:proofErr w:type="spellEnd"/>
      <w:r>
        <w:t xml:space="preserve"> oleh </w:t>
      </w:r>
      <w:proofErr w:type="spellStart"/>
      <w:r>
        <w:t>Keras</w:t>
      </w:r>
      <w:proofErr w:type="spellEnd"/>
      <w:r>
        <w:t xml:space="preserve"> (Probabilistic) Losses, mana</w:t>
      </w:r>
      <w:r w:rsidR="00AD50D9">
        <w:t xml:space="preserve"> </w:t>
      </w:r>
      <w:r>
        <w:t xml:space="preserve">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paling </w:t>
      </w:r>
      <w:proofErr w:type="spellStart"/>
      <w:r>
        <w:t>baik</w:t>
      </w:r>
      <w:proofErr w:type="spellEnd"/>
      <w:r>
        <w:t>?</w:t>
      </w:r>
    </w:p>
    <w:p w14:paraId="06F6A381" w14:textId="206246CE" w:rsidR="00D247E7" w:rsidRDefault="0049572A" w:rsidP="00D247E7">
      <w:pPr>
        <w:pStyle w:val="ListParagraph"/>
      </w:pPr>
      <w:r>
        <w:rPr>
          <w:noProof/>
        </w:rPr>
        <w:drawing>
          <wp:inline distT="0" distB="0" distL="0" distR="0" wp14:anchorId="754317C3" wp14:editId="29F38642">
            <wp:extent cx="4572000" cy="2654300"/>
            <wp:effectExtent l="0" t="0" r="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63C9C07-46BE-4A80-B84B-8E93544058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D3D7296" w14:textId="77777777" w:rsidR="0049572A" w:rsidRDefault="0049572A" w:rsidP="00D247E7">
      <w:pPr>
        <w:pStyle w:val="ListParagraph"/>
      </w:pPr>
    </w:p>
    <w:p w14:paraId="329699AB" w14:textId="77777777" w:rsidR="0049572A" w:rsidRDefault="0049572A" w:rsidP="00D247E7">
      <w:pPr>
        <w:pStyle w:val="ListParagraph"/>
      </w:pPr>
    </w:p>
    <w:p w14:paraId="3B4C50F0" w14:textId="77777777" w:rsidR="0049572A" w:rsidRDefault="0049572A" w:rsidP="00D247E7">
      <w:pPr>
        <w:pStyle w:val="ListParagraph"/>
      </w:pPr>
    </w:p>
    <w:p w14:paraId="500CE3C0" w14:textId="77777777" w:rsidR="0049572A" w:rsidRDefault="0049572A" w:rsidP="00D247E7">
      <w:pPr>
        <w:pStyle w:val="ListParagraph"/>
      </w:pPr>
    </w:p>
    <w:p w14:paraId="62046B5A" w14:textId="77777777" w:rsidR="0049572A" w:rsidRDefault="0049572A" w:rsidP="00D247E7">
      <w:pPr>
        <w:pStyle w:val="ListParagraph"/>
      </w:pPr>
    </w:p>
    <w:p w14:paraId="6DE72CA8" w14:textId="77777777" w:rsidR="0049572A" w:rsidRDefault="0049572A" w:rsidP="00D247E7">
      <w:pPr>
        <w:pStyle w:val="ListParagraph"/>
      </w:pPr>
    </w:p>
    <w:p w14:paraId="6C663721" w14:textId="77777777" w:rsidR="0049572A" w:rsidRDefault="0049572A" w:rsidP="00D247E7">
      <w:pPr>
        <w:pStyle w:val="ListParagraph"/>
      </w:pPr>
    </w:p>
    <w:p w14:paraId="32760FC2" w14:textId="77777777" w:rsidR="0049572A" w:rsidRDefault="0049572A" w:rsidP="00D247E7">
      <w:pPr>
        <w:pStyle w:val="ListParagraph"/>
      </w:pPr>
    </w:p>
    <w:p w14:paraId="2A37A293" w14:textId="77777777" w:rsidR="0049572A" w:rsidRDefault="0049572A" w:rsidP="00D247E7">
      <w:pPr>
        <w:pStyle w:val="ListParagraph"/>
      </w:pPr>
    </w:p>
    <w:p w14:paraId="6E8ECDD1" w14:textId="00A6D4E0" w:rsidR="00F66E01" w:rsidRDefault="00F66E01" w:rsidP="00F66E01">
      <w:pPr>
        <w:pStyle w:val="Heading2"/>
      </w:pPr>
      <w:r>
        <w:t xml:space="preserve">Persoalan </w:t>
      </w:r>
      <w:r>
        <w:t>Regresi</w:t>
      </w:r>
    </w:p>
    <w:p w14:paraId="43C36AF2" w14:textId="77777777" w:rsidR="00F66E01" w:rsidRDefault="00F66E01" w:rsidP="00F66E01">
      <w:pPr>
        <w:pStyle w:val="ListParagraph"/>
        <w:numPr>
          <w:ilvl w:val="0"/>
          <w:numId w:val="17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hidden </w:t>
      </w:r>
      <w:proofErr w:type="spellStart"/>
      <w:r>
        <w:t>layar</w:t>
      </w:r>
      <w:proofErr w:type="spellEnd"/>
      <w:r>
        <w:t xml:space="preserve"> yang optimal?</w:t>
      </w:r>
    </w:p>
    <w:p w14:paraId="15DE0985" w14:textId="70843D29" w:rsidR="002473B3" w:rsidRDefault="00925746" w:rsidP="002473B3">
      <w:pPr>
        <w:pStyle w:val="ListParagraph"/>
      </w:pPr>
      <w:r>
        <w:rPr>
          <w:noProof/>
        </w:rPr>
        <w:drawing>
          <wp:inline distT="0" distB="0" distL="0" distR="0" wp14:anchorId="1C2B4615" wp14:editId="16D5A9E8">
            <wp:extent cx="4065006" cy="2616200"/>
            <wp:effectExtent l="0" t="0" r="12065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5D7D632-7AE6-4327-BE7B-B80B421C4D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F1712BD" w14:textId="77777777" w:rsidR="00B15BCA" w:rsidRDefault="00B15BCA" w:rsidP="002473B3">
      <w:pPr>
        <w:pStyle w:val="ListParagraph"/>
      </w:pPr>
    </w:p>
    <w:p w14:paraId="4D75A3A9" w14:textId="281DBF86" w:rsidR="00925746" w:rsidRDefault="00B15BCA" w:rsidP="002473B3">
      <w:pPr>
        <w:pStyle w:val="ListParagraph"/>
      </w:pPr>
      <w:r>
        <w:t xml:space="preserve">Hasil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hidden layer optimum Ketika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hidden layer.</w:t>
      </w:r>
    </w:p>
    <w:p w14:paraId="3C224F7A" w14:textId="77777777" w:rsidR="00F3154B" w:rsidRDefault="00F3154B" w:rsidP="00F3154B">
      <w:pPr>
        <w:pStyle w:val="ListParagraph"/>
      </w:pPr>
    </w:p>
    <w:p w14:paraId="3AEA9C15" w14:textId="77777777" w:rsidR="00F66E01" w:rsidRDefault="00F66E01" w:rsidP="00F66E01">
      <w:pPr>
        <w:pStyle w:val="ListParagraph"/>
        <w:numPr>
          <w:ilvl w:val="0"/>
          <w:numId w:val="17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banykanya</w:t>
      </w:r>
      <w:proofErr w:type="spellEnd"/>
      <w:r>
        <w:t xml:space="preserve"> hidden unit yang optimal di </w:t>
      </w:r>
      <w:proofErr w:type="spellStart"/>
      <w:r>
        <w:t>setiap</w:t>
      </w:r>
      <w:proofErr w:type="spellEnd"/>
      <w:r>
        <w:t xml:space="preserve"> hidden </w:t>
      </w:r>
      <w:proofErr w:type="spellStart"/>
      <w:r>
        <w:t>layar</w:t>
      </w:r>
      <w:proofErr w:type="spellEnd"/>
      <w:r>
        <w:t>?</w:t>
      </w:r>
    </w:p>
    <w:p w14:paraId="05F69B97" w14:textId="4339E1BA" w:rsidR="00B15BCA" w:rsidRDefault="00DD3B68" w:rsidP="00B15BCA">
      <w:pPr>
        <w:pStyle w:val="ListParagraph"/>
      </w:pPr>
      <w:r>
        <w:rPr>
          <w:noProof/>
        </w:rPr>
        <w:lastRenderedPageBreak/>
        <w:drawing>
          <wp:inline distT="0" distB="0" distL="0" distR="0" wp14:anchorId="1E9572D1" wp14:editId="66627206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82D83AF-4C4F-42DE-83A6-FB097DC081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DFFEE7A" w14:textId="04209C75" w:rsidR="00DD3B68" w:rsidRDefault="00DD3B68" w:rsidP="00B15BCA">
      <w:pPr>
        <w:pStyle w:val="ListParagraph"/>
      </w:pPr>
      <w:r>
        <w:t xml:space="preserve">Hasil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hidden unit 128 </w:t>
      </w:r>
      <w:proofErr w:type="spellStart"/>
      <w:r>
        <w:t>merupakan</w:t>
      </w:r>
      <w:proofErr w:type="spellEnd"/>
      <w:r>
        <w:t xml:space="preserve"> </w:t>
      </w:r>
      <w:r w:rsidR="008F20E1">
        <w:t xml:space="preserve">hidden unit yang optimal </w:t>
      </w:r>
      <w:proofErr w:type="spellStart"/>
      <w:r w:rsidR="008F20E1">
        <w:t>dengan</w:t>
      </w:r>
      <w:proofErr w:type="spellEnd"/>
      <w:r w:rsidR="008F20E1">
        <w:t xml:space="preserve"> loss </w:t>
      </w:r>
      <w:proofErr w:type="spellStart"/>
      <w:r w:rsidR="008F20E1">
        <w:t>sebesar</w:t>
      </w:r>
      <w:proofErr w:type="spellEnd"/>
      <w:r w:rsidR="008F20E1">
        <w:t xml:space="preserve"> </w:t>
      </w:r>
      <w:r w:rsidR="008F20E1" w:rsidRPr="008F20E1">
        <w:t>2,12544322</w:t>
      </w:r>
      <w:r w:rsidR="008F20E1">
        <w:t>.</w:t>
      </w:r>
    </w:p>
    <w:p w14:paraId="4946B559" w14:textId="77777777" w:rsidR="00DD3B68" w:rsidRDefault="00DD3B68" w:rsidP="00B15BCA">
      <w:pPr>
        <w:pStyle w:val="ListParagraph"/>
      </w:pPr>
    </w:p>
    <w:p w14:paraId="5572A71F" w14:textId="77777777" w:rsidR="00F66E01" w:rsidRDefault="00F66E01" w:rsidP="00F66E01">
      <w:pPr>
        <w:pStyle w:val="ListParagraph"/>
        <w:numPr>
          <w:ilvl w:val="0"/>
          <w:numId w:val="17"/>
        </w:numPr>
      </w:pPr>
      <w:proofErr w:type="spellStart"/>
      <w:r>
        <w:t>Apa</w:t>
      </w:r>
      <w:proofErr w:type="spellEnd"/>
      <w:r>
        <w:t xml:space="preserve"> activation function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optimal?</w:t>
      </w:r>
    </w:p>
    <w:p w14:paraId="11104E4A" w14:textId="6FA3B9E5" w:rsidR="002313BB" w:rsidRDefault="00C129A9" w:rsidP="002313BB">
      <w:pPr>
        <w:pStyle w:val="ListParagraph"/>
      </w:pPr>
      <w:r>
        <w:rPr>
          <w:noProof/>
        </w:rPr>
        <w:drawing>
          <wp:inline distT="0" distB="0" distL="0" distR="0" wp14:anchorId="771F79F4" wp14:editId="0D9677E9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E1FD749-356B-490F-8E23-FD4EE5071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24BE7CC" w14:textId="157356A1" w:rsidR="00C129A9" w:rsidRDefault="00C129A9" w:rsidP="002313BB">
      <w:pPr>
        <w:pStyle w:val="ListParagraph"/>
      </w:pPr>
      <w:r>
        <w:t xml:space="preserve">Hasil </w:t>
      </w:r>
      <w:proofErr w:type="spellStart"/>
      <w:r>
        <w:t>eksplorasi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layer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loss </w:t>
      </w:r>
      <w:proofErr w:type="spellStart"/>
      <w:r>
        <w:t>sebesar</w:t>
      </w:r>
      <w:proofErr w:type="spellEnd"/>
      <w:r>
        <w:t xml:space="preserve"> </w:t>
      </w:r>
      <w:r w:rsidR="00D2407A" w:rsidRPr="00D2407A">
        <w:t>2,705852747</w:t>
      </w:r>
      <w:r w:rsidR="00D2407A">
        <w:t>.</w:t>
      </w:r>
    </w:p>
    <w:p w14:paraId="1918E993" w14:textId="77777777" w:rsidR="00D2407A" w:rsidRDefault="00D2407A" w:rsidP="002313BB">
      <w:pPr>
        <w:pStyle w:val="ListParagraph"/>
      </w:pPr>
    </w:p>
    <w:p w14:paraId="2A8233C5" w14:textId="77777777" w:rsidR="00F66E01" w:rsidRDefault="00F66E01" w:rsidP="00F66E01">
      <w:pPr>
        <w:pStyle w:val="ListParagraph"/>
        <w:numPr>
          <w:ilvl w:val="0"/>
          <w:numId w:val="17"/>
        </w:numPr>
      </w:pPr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optimer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optimizer yang </w:t>
      </w:r>
      <w:proofErr w:type="spellStart"/>
      <w:r>
        <w:t>hasilnya</w:t>
      </w:r>
      <w:proofErr w:type="spellEnd"/>
      <w:r>
        <w:t xml:space="preserve"> optimal?</w:t>
      </w:r>
    </w:p>
    <w:p w14:paraId="1012B45C" w14:textId="5497067B" w:rsidR="00D2407A" w:rsidRDefault="008300C3" w:rsidP="008300C3">
      <w:pPr>
        <w:pStyle w:val="ListParagraph"/>
      </w:pPr>
      <w:r>
        <w:rPr>
          <w:noProof/>
        </w:rPr>
        <w:lastRenderedPageBreak/>
        <w:drawing>
          <wp:inline distT="0" distB="0" distL="0" distR="0" wp14:anchorId="40E07E9D" wp14:editId="7F663661">
            <wp:extent cx="5215164" cy="2607129"/>
            <wp:effectExtent l="0" t="0" r="5080" b="317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4FF75D9-53D2-43A1-977F-5B49DA9D89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AA6F397" w14:textId="353C4E8D" w:rsidR="008300C3" w:rsidRDefault="008300C3" w:rsidP="008300C3">
      <w:pPr>
        <w:pStyle w:val="ListParagraph"/>
      </w:pPr>
      <w:r>
        <w:t xml:space="preserve">Dari </w:t>
      </w:r>
      <w:proofErr w:type="spellStart"/>
      <w:r>
        <w:t>beberapa</w:t>
      </w:r>
      <w:proofErr w:type="spellEnd"/>
      <w:r>
        <w:t xml:space="preserve"> optimizer </w:t>
      </w:r>
      <w:r w:rsidR="00B54C22">
        <w:t xml:space="preserve">yang </w:t>
      </w:r>
      <w:proofErr w:type="spellStart"/>
      <w:r w:rsidR="00B54C22">
        <w:t>telah</w:t>
      </w:r>
      <w:proofErr w:type="spellEnd"/>
      <w:r w:rsidR="00B54C22">
        <w:t xml:space="preserve"> </w:t>
      </w:r>
      <w:proofErr w:type="spellStart"/>
      <w:r w:rsidR="00B54C22">
        <w:t>dicoba</w:t>
      </w:r>
      <w:proofErr w:type="spellEnd"/>
      <w:r w:rsidR="00B54C22">
        <w:t xml:space="preserve"> pada </w:t>
      </w:r>
      <w:proofErr w:type="spellStart"/>
      <w:r w:rsidR="00B54C22">
        <w:t>eksperimen</w:t>
      </w:r>
      <w:proofErr w:type="spellEnd"/>
      <w:r w:rsidR="00B54C22">
        <w:t xml:space="preserve"> kami, </w:t>
      </w:r>
      <w:proofErr w:type="spellStart"/>
      <w:r w:rsidR="00B54C22">
        <w:t>hasil</w:t>
      </w:r>
      <w:proofErr w:type="spellEnd"/>
      <w:r w:rsidR="00B54C22">
        <w:t xml:space="preserve"> optimal </w:t>
      </w:r>
      <w:proofErr w:type="spellStart"/>
      <w:r w:rsidR="00B54C22">
        <w:t>diperoleh</w:t>
      </w:r>
      <w:proofErr w:type="spellEnd"/>
      <w:r w:rsidR="00B54C22">
        <w:t xml:space="preserve"> oleh optimizer Adam </w:t>
      </w:r>
      <w:proofErr w:type="spellStart"/>
      <w:r w:rsidR="00B54C22">
        <w:t>dengan</w:t>
      </w:r>
      <w:proofErr w:type="spellEnd"/>
      <w:r w:rsidR="00B54C22">
        <w:t xml:space="preserve"> </w:t>
      </w:r>
      <w:proofErr w:type="spellStart"/>
      <w:r w:rsidR="00B54C22">
        <w:t>nilai</w:t>
      </w:r>
      <w:proofErr w:type="spellEnd"/>
      <w:r w:rsidR="00B54C22">
        <w:t xml:space="preserve"> loss </w:t>
      </w:r>
      <w:proofErr w:type="spellStart"/>
      <w:r w:rsidR="009D4FB8">
        <w:t>terkecil</w:t>
      </w:r>
      <w:proofErr w:type="spellEnd"/>
      <w:r w:rsidR="009D4FB8">
        <w:t xml:space="preserve">, </w:t>
      </w:r>
      <w:proofErr w:type="spellStart"/>
      <w:proofErr w:type="gramStart"/>
      <w:r w:rsidR="009D4FB8">
        <w:t>yaitu</w:t>
      </w:r>
      <w:proofErr w:type="spellEnd"/>
      <w:r w:rsidR="009D4FB8">
        <w:t xml:space="preserve"> :</w:t>
      </w:r>
      <w:proofErr w:type="gramEnd"/>
      <w:r w:rsidR="009D4FB8">
        <w:t xml:space="preserve">  </w:t>
      </w:r>
      <w:r w:rsidR="009D4FB8" w:rsidRPr="009D4FB8">
        <w:t>1,455020547</w:t>
      </w:r>
      <w:r w:rsidR="009D4FB8">
        <w:t>.</w:t>
      </w:r>
    </w:p>
    <w:p w14:paraId="6865FE08" w14:textId="77777777" w:rsidR="008300C3" w:rsidRDefault="008300C3" w:rsidP="008300C3">
      <w:pPr>
        <w:pStyle w:val="ListParagraph"/>
      </w:pPr>
    </w:p>
    <w:p w14:paraId="1B41560A" w14:textId="6008C86F" w:rsidR="00F66E01" w:rsidRDefault="00F66E01" w:rsidP="00F66E01">
      <w:pPr>
        <w:pStyle w:val="ListParagraph"/>
        <w:numPr>
          <w:ilvl w:val="0"/>
          <w:numId w:val="17"/>
        </w:numPr>
      </w:pPr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loss function,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hasilnya</w:t>
      </w:r>
      <w:proofErr w:type="spellEnd"/>
      <w:r>
        <w:t xml:space="preserve"> optimal?</w:t>
      </w:r>
    </w:p>
    <w:p w14:paraId="0C0A0A5A" w14:textId="3F4B03EC" w:rsidR="001319BC" w:rsidRDefault="001319BC" w:rsidP="001319BC">
      <w:pPr>
        <w:pStyle w:val="ListParagraph"/>
      </w:pPr>
      <w:r>
        <w:rPr>
          <w:noProof/>
        </w:rPr>
        <w:drawing>
          <wp:inline distT="0" distB="0" distL="0" distR="0" wp14:anchorId="3BE25791" wp14:editId="10299E58">
            <wp:extent cx="5486400" cy="1915795"/>
            <wp:effectExtent l="0" t="0" r="0" b="825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B056220-C491-4484-A509-31B7CFF1BB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C830622" w14:textId="0424E653" w:rsidR="001319BC" w:rsidRPr="00F66E01" w:rsidRDefault="001319BC" w:rsidP="001319BC">
      <w:pPr>
        <w:pStyle w:val="ListParagraph"/>
      </w:pPr>
      <w:r>
        <w:t xml:space="preserve">Dari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loss function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nand</w:t>
      </w:r>
      <w:proofErr w:type="spellEnd"/>
      <w:r>
        <w:t xml:space="preserve">, error, negative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loss function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optimum </w:t>
      </w:r>
      <w:proofErr w:type="spellStart"/>
      <w:r>
        <w:t>didapatkan</w:t>
      </w:r>
      <w:proofErr w:type="spellEnd"/>
      <w:r>
        <w:t xml:space="preserve"> pada</w:t>
      </w:r>
      <w:r w:rsidR="005F361F">
        <w:t xml:space="preserve"> </w:t>
      </w:r>
      <w:proofErr w:type="spellStart"/>
      <w:r w:rsidR="005F361F" w:rsidRPr="005F361F">
        <w:rPr>
          <w:b/>
          <w:bCs/>
        </w:rPr>
        <w:t>mean_squared_logarithmic_error</w:t>
      </w:r>
      <w:proofErr w:type="spellEnd"/>
      <w:r w:rsidR="005F361F">
        <w:rPr>
          <w:b/>
          <w:bCs/>
        </w:rPr>
        <w:t xml:space="preserve">. </w:t>
      </w:r>
    </w:p>
    <w:p w14:paraId="3992045B" w14:textId="77777777" w:rsidR="00F66E01" w:rsidRPr="00F66E01" w:rsidRDefault="00F66E01" w:rsidP="00F66E01"/>
    <w:p w14:paraId="1FE0807F" w14:textId="77777777" w:rsidR="005E2763" w:rsidRDefault="005E2763" w:rsidP="00F66E01"/>
    <w:sectPr w:rsidR="005E2763">
      <w:footerReference w:type="default" r:id="rId2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2933" w14:textId="77777777" w:rsidR="001041B4" w:rsidRDefault="001041B4" w:rsidP="00C6554A">
      <w:pPr>
        <w:spacing w:before="0" w:after="0" w:line="240" w:lineRule="auto"/>
      </w:pPr>
      <w:r>
        <w:separator/>
      </w:r>
    </w:p>
  </w:endnote>
  <w:endnote w:type="continuationSeparator" w:id="0">
    <w:p w14:paraId="337F5007" w14:textId="77777777" w:rsidR="001041B4" w:rsidRDefault="001041B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309B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A397" w14:textId="77777777" w:rsidR="001041B4" w:rsidRDefault="001041B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753B389" w14:textId="77777777" w:rsidR="001041B4" w:rsidRDefault="001041B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FD707D"/>
    <w:multiLevelType w:val="hybridMultilevel"/>
    <w:tmpl w:val="95AA0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E4533"/>
    <w:multiLevelType w:val="hybridMultilevel"/>
    <w:tmpl w:val="882A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B4"/>
    <w:rsid w:val="00023CBC"/>
    <w:rsid w:val="001041B4"/>
    <w:rsid w:val="001319BC"/>
    <w:rsid w:val="002313BB"/>
    <w:rsid w:val="002473B3"/>
    <w:rsid w:val="002554CD"/>
    <w:rsid w:val="00293B83"/>
    <w:rsid w:val="002B4294"/>
    <w:rsid w:val="00333D0D"/>
    <w:rsid w:val="0049572A"/>
    <w:rsid w:val="004C049F"/>
    <w:rsid w:val="005000E2"/>
    <w:rsid w:val="005D1E99"/>
    <w:rsid w:val="005E2763"/>
    <w:rsid w:val="005F361F"/>
    <w:rsid w:val="00676290"/>
    <w:rsid w:val="00682495"/>
    <w:rsid w:val="006A3CE7"/>
    <w:rsid w:val="0070787C"/>
    <w:rsid w:val="00712040"/>
    <w:rsid w:val="008300C3"/>
    <w:rsid w:val="00874B9F"/>
    <w:rsid w:val="008B0932"/>
    <w:rsid w:val="008F20E1"/>
    <w:rsid w:val="00925746"/>
    <w:rsid w:val="009D4FB8"/>
    <w:rsid w:val="00AD50D9"/>
    <w:rsid w:val="00B15BCA"/>
    <w:rsid w:val="00B54C22"/>
    <w:rsid w:val="00C129A9"/>
    <w:rsid w:val="00C6554A"/>
    <w:rsid w:val="00C675C6"/>
    <w:rsid w:val="00D0108A"/>
    <w:rsid w:val="00D2407A"/>
    <w:rsid w:val="00D247E7"/>
    <w:rsid w:val="00D874A2"/>
    <w:rsid w:val="00DA6D32"/>
    <w:rsid w:val="00DD3B68"/>
    <w:rsid w:val="00E37376"/>
    <w:rsid w:val="00ED7C44"/>
    <w:rsid w:val="00F3154B"/>
    <w:rsid w:val="00F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6F4C6B"/>
  <w15:chartTrackingRefBased/>
  <w15:docId w15:val="{FA5154A4-DA26-496E-80AF-A96F42CF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041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E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fiks.com/2017/01/28/backpropagation-implementation-from-theory-to-action/" TargetMode="External"/><Relationship Id="rId13" Type="http://schemas.openxmlformats.org/officeDocument/2006/relationships/hyperlink" Target="https://creativecommons.org/licenses/by/3.0/" TargetMode="External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3" Type="http://schemas.openxmlformats.org/officeDocument/2006/relationships/settings" Target="settings.xml"/><Relationship Id="rId21" Type="http://schemas.openxmlformats.org/officeDocument/2006/relationships/chart" Target="charts/chart6.xml"/><Relationship Id="rId7" Type="http://schemas.openxmlformats.org/officeDocument/2006/relationships/image" Target="media/image1.jpg"/><Relationship Id="rId12" Type="http://schemas.openxmlformats.org/officeDocument/2006/relationships/hyperlink" Target="https://sefiks.com/2017/01/28/backpropagation-implementation-from-theory-to-action/" TargetMode="External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chart" Target="charts/chart9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chart" Target="charts/chart8.xml"/><Relationship Id="rId28" Type="http://schemas.openxmlformats.org/officeDocument/2006/relationships/fontTable" Target="fontTable.xml"/><Relationship Id="rId10" Type="http://schemas.openxmlformats.org/officeDocument/2006/relationships/hyperlink" Target="https://creativecommons.org/licenses/by/3.0/" TargetMode="Externa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hyperlink" Target="https://sefiks.com/2017/01/28/backpropagation-implementation-from-theory-to-action/" TargetMode="External"/><Relationship Id="rId14" Type="http://schemas.openxmlformats.org/officeDocument/2006/relationships/hyperlink" Target="https://keras.io/api/datasets" TargetMode="External"/><Relationship Id="rId22" Type="http://schemas.openxmlformats.org/officeDocument/2006/relationships/chart" Target="charts/chart7.xm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to\AppData\Roaming\Microsoft\Templates\Student%20report%20with%20phot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33306d5002250/%5eN%20Kuliah%20S3/Semester%203/Machine%20Learnging%20Lanjut/Tugas%20Eksplorasi%20Hyperparameter/tugaseksplorasi/Eksploras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Convolutional Layer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[Eksplorasi.xlsx]Klasifikasi!$AJ$4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CDC-44FB-8E24-BC0FC65704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[Eksplorasi.xlsx]Klasifikasi!$AJ$10:$AJ$14</c:f>
              <c:numCache>
                <c:formatCode>General</c:formatCode>
                <c:ptCount val="5"/>
                <c:pt idx="0">
                  <c:v>0.90799999237060502</c:v>
                </c:pt>
                <c:pt idx="1">
                  <c:v>0.91809999942779497</c:v>
                </c:pt>
                <c:pt idx="2">
                  <c:v>0.91649997234344405</c:v>
                </c:pt>
                <c:pt idx="3">
                  <c:v>0.90609997510910001</c:v>
                </c:pt>
                <c:pt idx="4">
                  <c:v>0.91210001707077004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DC-44FB-8E24-BC0FC6570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1779016"/>
        <c:axId val="551780656"/>
      </c:lineChart>
      <c:lineChart>
        <c:grouping val="stacked"/>
        <c:varyColors val="0"/>
        <c:ser>
          <c:idx val="1"/>
          <c:order val="1"/>
          <c:tx>
            <c:strRef>
              <c:f>[Eksplorasi.xlsx]Klasifikasi!$AK$4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CDC-44FB-8E24-BC0FC65704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[Eksplorasi.xlsx]Klasifikasi!$AK$5:$AK$9</c:f>
              <c:numCache>
                <c:formatCode>h:mm:ss</c:formatCode>
                <c:ptCount val="5"/>
                <c:pt idx="0">
                  <c:v>1.1458333333333333E-3</c:v>
                </c:pt>
                <c:pt idx="1">
                  <c:v>1.2152777777777778E-3</c:v>
                </c:pt>
                <c:pt idx="2">
                  <c:v>1.4814814814814814E-3</c:v>
                </c:pt>
                <c:pt idx="3">
                  <c:v>1.8750000000000001E-3</c:v>
                </c:pt>
                <c:pt idx="4">
                  <c:v>1.5277777777777779E-3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DC-44FB-8E24-BC0FC6570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857568"/>
        <c:axId val="561761816"/>
      </c:lineChart>
      <c:catAx>
        <c:axId val="551779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780656"/>
        <c:crosses val="autoZero"/>
        <c:auto val="1"/>
        <c:lblAlgn val="ctr"/>
        <c:lblOffset val="100"/>
        <c:noMultiLvlLbl val="0"/>
      </c:catAx>
      <c:valAx>
        <c:axId val="55178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779016"/>
        <c:crosses val="autoZero"/>
        <c:crossBetween val="between"/>
      </c:valAx>
      <c:valAx>
        <c:axId val="561761816"/>
        <c:scaling>
          <c:orientation val="minMax"/>
        </c:scaling>
        <c:delete val="0"/>
        <c:axPos val="r"/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857568"/>
        <c:crosses val="max"/>
        <c:crossBetween val="between"/>
      </c:valAx>
      <c:catAx>
        <c:axId val="561857568"/>
        <c:scaling>
          <c:orientation val="minMax"/>
        </c:scaling>
        <c:delete val="1"/>
        <c:axPos val="b"/>
        <c:majorTickMark val="out"/>
        <c:minorTickMark val="none"/>
        <c:tickLblPos val="nextTo"/>
        <c:crossAx val="5617618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Optimizer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[Eksplorasi.xlsx]Regresi!$S$2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187-4EF6-A3AB-077E27A9E842}"/>
                </c:ext>
              </c:extLst>
            </c:dLbl>
            <c:dLbl>
              <c:idx val="3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187-4EF6-A3AB-077E27A9E842}"/>
                </c:ext>
              </c:extLst>
            </c:dLbl>
            <c:dLbl>
              <c:idx val="4"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187-4EF6-A3AB-077E27A9E842}"/>
                </c:ext>
              </c:extLst>
            </c:dLbl>
            <c:dLbl>
              <c:idx val="6"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187-4EF6-A3AB-077E27A9E842}"/>
                </c:ext>
              </c:extLst>
            </c:dLbl>
            <c:dLbl>
              <c:idx val="7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187-4EF6-A3AB-077E27A9E84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[Eksplorasi.xlsx]Regresi!$P$21:$P$28</c:f>
              <c:strCache>
                <c:ptCount val="8"/>
                <c:pt idx="0">
                  <c:v>Adam</c:v>
                </c:pt>
                <c:pt idx="1">
                  <c:v>SGD</c:v>
                </c:pt>
                <c:pt idx="2">
                  <c:v>RMSprop</c:v>
                </c:pt>
                <c:pt idx="3">
                  <c:v>Adadelta</c:v>
                </c:pt>
                <c:pt idx="4">
                  <c:v>Adagrad</c:v>
                </c:pt>
                <c:pt idx="5">
                  <c:v>Adamax</c:v>
                </c:pt>
                <c:pt idx="6">
                  <c:v>Nadam</c:v>
                </c:pt>
                <c:pt idx="7">
                  <c:v>Ftrl</c:v>
                </c:pt>
              </c:strCache>
            </c:strRef>
          </c:cat>
          <c:val>
            <c:numRef>
              <c:f>[Eksplorasi.xlsx]Regresi!$S$21:$S$28</c:f>
              <c:numCache>
                <c:formatCode>General</c:formatCode>
                <c:ptCount val="8"/>
                <c:pt idx="0">
                  <c:v>1.4550205469131401</c:v>
                </c:pt>
                <c:pt idx="1">
                  <c:v>9.61077785497943</c:v>
                </c:pt>
                <c:pt idx="2">
                  <c:v>2.8759565353393501</c:v>
                </c:pt>
                <c:pt idx="3">
                  <c:v>8.2251367568969709</c:v>
                </c:pt>
                <c:pt idx="4">
                  <c:v>4.1790323664855897</c:v>
                </c:pt>
                <c:pt idx="5">
                  <c:v>2.6705980300903298</c:v>
                </c:pt>
                <c:pt idx="6">
                  <c:v>3.3720493316650302</c:v>
                </c:pt>
                <c:pt idx="7">
                  <c:v>4.4391798973083496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187-4EF6-A3AB-077E27A9E84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6635312"/>
        <c:axId val="616635640"/>
      </c:lineChart>
      <c:lineChart>
        <c:grouping val="standard"/>
        <c:varyColors val="0"/>
        <c:ser>
          <c:idx val="1"/>
          <c:order val="1"/>
          <c:tx>
            <c:strRef>
              <c:f>[Eksplorasi.xlsx]Regresi!$T$2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[Eksplorasi.xlsx]Regresi!$T$21:$T$28</c:f>
              <c:numCache>
                <c:formatCode>h:mm:ss</c:formatCode>
                <c:ptCount val="8"/>
                <c:pt idx="0">
                  <c:v>3.3564814814814812E-4</c:v>
                </c:pt>
                <c:pt idx="1">
                  <c:v>2.7777777777777778E-4</c:v>
                </c:pt>
                <c:pt idx="2">
                  <c:v>3.0092592592592595E-4</c:v>
                </c:pt>
                <c:pt idx="3">
                  <c:v>2.8935185185185189E-4</c:v>
                </c:pt>
                <c:pt idx="4">
                  <c:v>3.0092592592592595E-4</c:v>
                </c:pt>
                <c:pt idx="5">
                  <c:v>3.1250000000000001E-4</c:v>
                </c:pt>
                <c:pt idx="6">
                  <c:v>3.1250000000000001E-4</c:v>
                </c:pt>
                <c:pt idx="7">
                  <c:v>2.8935185185185189E-4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187-4EF6-A3AB-077E27A9E8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999848"/>
        <c:axId val="572002800"/>
      </c:lineChart>
      <c:catAx>
        <c:axId val="616635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635640"/>
        <c:crosses val="autoZero"/>
        <c:auto val="1"/>
        <c:lblAlgn val="ctr"/>
        <c:lblOffset val="100"/>
        <c:noMultiLvlLbl val="0"/>
      </c:catAx>
      <c:valAx>
        <c:axId val="616635640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635312"/>
        <c:crosses val="autoZero"/>
        <c:crossBetween val="between"/>
      </c:valAx>
      <c:valAx>
        <c:axId val="572002800"/>
        <c:scaling>
          <c:orientation val="minMax"/>
        </c:scaling>
        <c:delete val="0"/>
        <c:axPos val="r"/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999848"/>
        <c:crosses val="max"/>
        <c:crossBetween val="between"/>
      </c:valAx>
      <c:catAx>
        <c:axId val="571999848"/>
        <c:scaling>
          <c:orientation val="minMax"/>
        </c:scaling>
        <c:delete val="1"/>
        <c:axPos val="b"/>
        <c:majorTickMark val="out"/>
        <c:minorTickMark val="none"/>
        <c:tickLblPos val="nextTo"/>
        <c:crossAx val="5720028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 Function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[Eksplorasi.xlsx]Regresi!$S$2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E22-43F7-A2EC-24CC1E8ED51C}"/>
                </c:ext>
              </c:extLst>
            </c:dLbl>
            <c:dLbl>
              <c:idx val="1"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E22-43F7-A2EC-24CC1E8ED51C}"/>
                </c:ext>
              </c:extLst>
            </c:dLbl>
            <c:dLbl>
              <c:idx val="2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E22-43F7-A2EC-24CC1E8ED51C}"/>
                </c:ext>
              </c:extLst>
            </c:dLbl>
            <c:dLbl>
              <c:idx val="3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E22-43F7-A2EC-24CC1E8ED51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[Eksplorasi.xlsx]Regresi!$R$34:$R$37,[Eksplorasi.xlsx]Regresi!$R$40</c:f>
              <c:strCache>
                <c:ptCount val="4"/>
                <c:pt idx="0">
                  <c:v>mean_squared_error</c:v>
                </c:pt>
                <c:pt idx="1">
                  <c:v>mean_absolute_error</c:v>
                </c:pt>
                <c:pt idx="2">
                  <c:v>mean_absolute_percentage_error</c:v>
                </c:pt>
                <c:pt idx="3">
                  <c:v>mean_squared_logarithmic_error</c:v>
                </c:pt>
              </c:strCache>
              <c:extLst/>
            </c:strRef>
          </c:cat>
          <c:val>
            <c:numRef>
              <c:f>[Eksplorasi.xlsx]Regresi!$S$34:$S$37,[Eksplorasi.xlsx]Regresi!$S$40</c:f>
              <c:numCache>
                <c:formatCode>General</c:formatCode>
                <c:ptCount val="4"/>
                <c:pt idx="0">
                  <c:v>1.6961581707000699</c:v>
                </c:pt>
                <c:pt idx="1">
                  <c:v>1.9491991996765099</c:v>
                </c:pt>
                <c:pt idx="2">
                  <c:v>10.5909156799316</c:v>
                </c:pt>
                <c:pt idx="3">
                  <c:v>1.4011335559189301E-2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4E22-43F7-A2EC-24CC1E8ED51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4691280"/>
        <c:axId val="614692264"/>
      </c:lineChart>
      <c:lineChart>
        <c:grouping val="standard"/>
        <c:varyColors val="0"/>
        <c:ser>
          <c:idx val="1"/>
          <c:order val="1"/>
          <c:tx>
            <c:strRef>
              <c:f>[Eksplorasi.xlsx]Regresi!$T$2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[Eksplorasi.xlsx]Regresi!$T$34:$T$37,[Eksplorasi.xlsx]Regresi!$T$40</c:f>
              <c:numCache>
                <c:formatCode>h:mm:ss</c:formatCode>
                <c:ptCount val="4"/>
                <c:pt idx="0">
                  <c:v>2.7777777777777778E-4</c:v>
                </c:pt>
                <c:pt idx="1">
                  <c:v>2.8935185185185189E-4</c:v>
                </c:pt>
                <c:pt idx="2">
                  <c:v>3.0092592592592595E-4</c:v>
                </c:pt>
                <c:pt idx="3">
                  <c:v>2.8935185185185189E-4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5-4E22-43F7-A2EC-24CC1E8ED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0534648"/>
        <c:axId val="620536288"/>
      </c:lineChart>
      <c:catAx>
        <c:axId val="61469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692264"/>
        <c:crosses val="autoZero"/>
        <c:auto val="1"/>
        <c:lblAlgn val="ctr"/>
        <c:lblOffset val="100"/>
        <c:noMultiLvlLbl val="0"/>
      </c:catAx>
      <c:valAx>
        <c:axId val="614692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691280"/>
        <c:crosses val="autoZero"/>
        <c:crossBetween val="between"/>
      </c:valAx>
      <c:valAx>
        <c:axId val="620536288"/>
        <c:scaling>
          <c:orientation val="minMax"/>
          <c:min val="9.0000000000000033E-5"/>
        </c:scaling>
        <c:delete val="0"/>
        <c:axPos val="r"/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534648"/>
        <c:crosses val="max"/>
        <c:crossBetween val="between"/>
        <c:majorUnit val="5.0000000000000021E-6"/>
        <c:minorUnit val="1.0000000000000004E-6"/>
      </c:valAx>
      <c:catAx>
        <c:axId val="6205346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205362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 Size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[Eksplorasi.xlsx]Klasifikasi!$AJ$4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2EC-4639-B936-846119FEF3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[Eksplorasi.xlsx]Klasifikasi!$E$5:$E$9</c:f>
              <c:strCache>
                <c:ptCount val="5"/>
                <c:pt idx="0">
                  <c:v>1x1</c:v>
                </c:pt>
                <c:pt idx="1">
                  <c:v>3x3</c:v>
                </c:pt>
                <c:pt idx="2">
                  <c:v>5x5</c:v>
                </c:pt>
                <c:pt idx="3">
                  <c:v>7x7</c:v>
                </c:pt>
                <c:pt idx="4">
                  <c:v>9x9</c:v>
                </c:pt>
              </c:strCache>
            </c:strRef>
          </c:cat>
          <c:val>
            <c:numRef>
              <c:f>[Eksplorasi.xlsx]Klasifikasi!$AJ$5:$AJ$9</c:f>
              <c:numCache>
                <c:formatCode>General</c:formatCode>
                <c:ptCount val="5"/>
                <c:pt idx="0">
                  <c:v>0.84130001068115201</c:v>
                </c:pt>
                <c:pt idx="1">
                  <c:v>0.91030001640319802</c:v>
                </c:pt>
                <c:pt idx="2">
                  <c:v>0.90740001201629605</c:v>
                </c:pt>
                <c:pt idx="3">
                  <c:v>0.90460002422332697</c:v>
                </c:pt>
                <c:pt idx="4">
                  <c:v>0.89880001544952304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EC-4639-B936-846119FEF3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916424"/>
        <c:axId val="576915768"/>
      </c:lineChart>
      <c:lineChart>
        <c:grouping val="stacked"/>
        <c:varyColors val="0"/>
        <c:ser>
          <c:idx val="1"/>
          <c:order val="1"/>
          <c:tx>
            <c:strRef>
              <c:f>[Eksplorasi.xlsx]Klasifikasi!$AK$4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2EC-4639-B936-846119FEF3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[Eksplorasi.xlsx]Klasifikasi!$AK$5:$AK$9</c:f>
              <c:numCache>
                <c:formatCode>h:mm:ss</c:formatCode>
                <c:ptCount val="5"/>
                <c:pt idx="0">
                  <c:v>1.1458333333333333E-3</c:v>
                </c:pt>
                <c:pt idx="1">
                  <c:v>1.2152777777777778E-3</c:v>
                </c:pt>
                <c:pt idx="2">
                  <c:v>1.4814814814814814E-3</c:v>
                </c:pt>
                <c:pt idx="3">
                  <c:v>1.8750000000000001E-3</c:v>
                </c:pt>
                <c:pt idx="4">
                  <c:v>1.5277777777777779E-3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EC-4639-B936-846119FEF3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334120"/>
        <c:axId val="558346912"/>
      </c:lineChart>
      <c:catAx>
        <c:axId val="576916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915768"/>
        <c:crosses val="autoZero"/>
        <c:auto val="1"/>
        <c:lblAlgn val="ctr"/>
        <c:lblOffset val="100"/>
        <c:noMultiLvlLbl val="0"/>
      </c:catAx>
      <c:valAx>
        <c:axId val="57691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916424"/>
        <c:crosses val="autoZero"/>
        <c:crossBetween val="between"/>
      </c:valAx>
      <c:valAx>
        <c:axId val="558346912"/>
        <c:scaling>
          <c:orientation val="minMax"/>
          <c:min val="1.0000000000000002E-3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334120"/>
        <c:crosses val="max"/>
        <c:crossBetween val="between"/>
      </c:valAx>
      <c:catAx>
        <c:axId val="558334120"/>
        <c:scaling>
          <c:orientation val="minMax"/>
        </c:scaling>
        <c:delete val="1"/>
        <c:axPos val="b"/>
        <c:majorTickMark val="out"/>
        <c:minorTickMark val="none"/>
        <c:tickLblPos val="nextTo"/>
        <c:crossAx val="5583469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Dense Layers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[Eksplorasi.xlsx]Klasifikasi!$AJ$4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F69-42A0-871E-E335399D754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[Eksplorasi.xlsx]Klasifikasi!$AJ$40:$AJ$44</c:f>
              <c:numCache>
                <c:formatCode>General</c:formatCode>
                <c:ptCount val="5"/>
                <c:pt idx="0">
                  <c:v>0.92079997062683105</c:v>
                </c:pt>
                <c:pt idx="1">
                  <c:v>0.92199999094009399</c:v>
                </c:pt>
                <c:pt idx="2">
                  <c:v>0.92069997501373202</c:v>
                </c:pt>
                <c:pt idx="3">
                  <c:v>0.92170000076293901</c:v>
                </c:pt>
                <c:pt idx="4">
                  <c:v>0.91409998178481999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69-42A0-871E-E335399D7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9354344"/>
        <c:axId val="579359920"/>
      </c:lineChart>
      <c:lineChart>
        <c:grouping val="stacked"/>
        <c:varyColors val="0"/>
        <c:ser>
          <c:idx val="1"/>
          <c:order val="1"/>
          <c:tx>
            <c:strRef>
              <c:f>[Eksplorasi.xlsx]Klasifikasi!$AK$4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F69-42A0-871E-E335399D754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[Eksplorasi.xlsx]Klasifikasi!$AK$40:$AK$44</c:f>
              <c:numCache>
                <c:formatCode>h:mm:ss</c:formatCode>
                <c:ptCount val="5"/>
                <c:pt idx="0">
                  <c:v>1.3923611111111111E-2</c:v>
                </c:pt>
                <c:pt idx="1">
                  <c:v>1.3055555555555556E-2</c:v>
                </c:pt>
                <c:pt idx="2">
                  <c:v>1.2164351851851852E-2</c:v>
                </c:pt>
                <c:pt idx="3">
                  <c:v>1.3020833333333334E-2</c:v>
                </c:pt>
                <c:pt idx="4">
                  <c:v>1.2395833333333335E-2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69-42A0-871E-E335399D7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3966120"/>
        <c:axId val="563964152"/>
      </c:lineChart>
      <c:catAx>
        <c:axId val="579354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359920"/>
        <c:crosses val="autoZero"/>
        <c:auto val="1"/>
        <c:lblAlgn val="ctr"/>
        <c:lblOffset val="100"/>
        <c:noMultiLvlLbl val="0"/>
      </c:catAx>
      <c:valAx>
        <c:axId val="57935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354344"/>
        <c:crosses val="autoZero"/>
        <c:crossBetween val="between"/>
      </c:valAx>
      <c:valAx>
        <c:axId val="5639641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966120"/>
        <c:crosses val="max"/>
        <c:crossBetween val="between"/>
      </c:valAx>
      <c:catAx>
        <c:axId val="563966120"/>
        <c:scaling>
          <c:orientation val="minMax"/>
        </c:scaling>
        <c:delete val="1"/>
        <c:axPos val="b"/>
        <c:majorTickMark val="out"/>
        <c:minorTickMark val="none"/>
        <c:tickLblPos val="nextTo"/>
        <c:crossAx val="5639641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Optimizer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[Eksplorasi.xlsx]Klasifikasi!$AG$4</c:f>
              <c:strCache>
                <c:ptCount val="1"/>
                <c:pt idx="0">
                  <c:v>Optimizer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rgbClr val="FFC000"/>
                </a:solidFill>
                <a:ln w="9525">
                  <a:solidFill>
                    <a:srgbClr val="FFC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F6E-4464-8EFE-3D7EF9E9BD64}"/>
              </c:ext>
            </c:extLst>
          </c:dPt>
          <c:dLbls>
            <c:dLbl>
              <c:idx val="3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F6E-4464-8EFE-3D7EF9E9BD64}"/>
                </c:ext>
              </c:extLst>
            </c:dLbl>
            <c:dLbl>
              <c:idx val="4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F6E-4464-8EFE-3D7EF9E9BD64}"/>
                </c:ext>
              </c:extLst>
            </c:dLbl>
            <c:dLbl>
              <c:idx val="5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F6E-4464-8EFE-3D7EF9E9BD64}"/>
                </c:ext>
              </c:extLst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F6E-4464-8EFE-3D7EF9E9BD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[Eksplorasi.xlsx]Klasifikasi!$AG$70:$AG$77</c:f>
              <c:strCache>
                <c:ptCount val="8"/>
                <c:pt idx="0">
                  <c:v>Adam</c:v>
                </c:pt>
                <c:pt idx="1">
                  <c:v>SGD</c:v>
                </c:pt>
                <c:pt idx="2">
                  <c:v>RMSprop</c:v>
                </c:pt>
                <c:pt idx="3">
                  <c:v>Adadelta</c:v>
                </c:pt>
                <c:pt idx="4">
                  <c:v>Adagrad</c:v>
                </c:pt>
                <c:pt idx="5">
                  <c:v>Adamax</c:v>
                </c:pt>
                <c:pt idx="6">
                  <c:v>Nadam</c:v>
                </c:pt>
                <c:pt idx="7">
                  <c:v>Ftrl</c:v>
                </c:pt>
              </c:strCache>
            </c:strRef>
          </c:cat>
          <c:val>
            <c:numRef>
              <c:f>[Eksplorasi.xlsx]Klasifikasi!$AJ$70:$AJ$77</c:f>
              <c:numCache>
                <c:formatCode>General</c:formatCode>
                <c:ptCount val="8"/>
                <c:pt idx="0">
                  <c:v>0.92820000648498502</c:v>
                </c:pt>
                <c:pt idx="1">
                  <c:v>0.78740000724792403</c:v>
                </c:pt>
                <c:pt idx="2">
                  <c:v>0.91560000181198098</c:v>
                </c:pt>
                <c:pt idx="3">
                  <c:v>0.92449998855590798</c:v>
                </c:pt>
                <c:pt idx="4">
                  <c:v>0.92769998311996404</c:v>
                </c:pt>
                <c:pt idx="5">
                  <c:v>0.928699970245361</c:v>
                </c:pt>
                <c:pt idx="6">
                  <c:v>0.91900002956390303</c:v>
                </c:pt>
                <c:pt idx="7">
                  <c:v>0.10000000149011599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6E-4464-8EFE-3D7EF9E9B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336416"/>
        <c:axId val="558337728"/>
      </c:lineChart>
      <c:lineChart>
        <c:grouping val="stacked"/>
        <c:varyColors val="0"/>
        <c:ser>
          <c:idx val="1"/>
          <c:order val="1"/>
          <c:tx>
            <c:strRef>
              <c:f>[Eksplorasi.xlsx]Klasifikasi!$AK$4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5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F6E-4464-8EFE-3D7EF9E9BD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[Eksplorasi.xlsx]Klasifikasi!$AK$70:$AK$77</c:f>
              <c:numCache>
                <c:formatCode>h:mm:ss</c:formatCode>
                <c:ptCount val="8"/>
                <c:pt idx="0">
                  <c:v>1.3521898148148149E-2</c:v>
                </c:pt>
                <c:pt idx="1">
                  <c:v>1.256832175925926E-2</c:v>
                </c:pt>
                <c:pt idx="2">
                  <c:v>1.4352303240740742E-2</c:v>
                </c:pt>
                <c:pt idx="3">
                  <c:v>1.340826388888889E-2</c:v>
                </c:pt>
                <c:pt idx="4">
                  <c:v>1.3244560185185187E-2</c:v>
                </c:pt>
                <c:pt idx="5">
                  <c:v>1.3501053240740739E-2</c:v>
                </c:pt>
                <c:pt idx="6">
                  <c:v>1.4036203703703704E-2</c:v>
                </c:pt>
                <c:pt idx="7">
                  <c:v>1.3833854166666666E-2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F6E-4464-8EFE-3D7EF9E9B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8108184"/>
        <c:axId val="578107200"/>
      </c:lineChart>
      <c:catAx>
        <c:axId val="55833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337728"/>
        <c:crosses val="autoZero"/>
        <c:auto val="1"/>
        <c:lblAlgn val="ctr"/>
        <c:lblOffset val="100"/>
        <c:noMultiLvlLbl val="0"/>
      </c:catAx>
      <c:valAx>
        <c:axId val="55833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336416"/>
        <c:crosses val="autoZero"/>
        <c:crossBetween val="between"/>
      </c:valAx>
      <c:valAx>
        <c:axId val="57810720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108184"/>
        <c:crosses val="max"/>
        <c:crossBetween val="between"/>
      </c:valAx>
      <c:catAx>
        <c:axId val="578108184"/>
        <c:scaling>
          <c:orientation val="minMax"/>
        </c:scaling>
        <c:delete val="1"/>
        <c:axPos val="b"/>
        <c:majorTickMark val="out"/>
        <c:minorTickMark val="none"/>
        <c:tickLblPos val="nextTo"/>
        <c:crossAx val="5781072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Scheduler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[Eksplorasi.xlsx]Klasifikasi!$AJ$4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[Eksplorasi.xlsx]Klasifikasi!$AH$78:$AH$79</c:f>
              <c:strCache>
                <c:ptCount val="2"/>
                <c:pt idx="0">
                  <c:v>0,001</c:v>
                </c:pt>
                <c:pt idx="1">
                  <c:v>lr_polynomial_decay</c:v>
                </c:pt>
              </c:strCache>
            </c:strRef>
          </c:cat>
          <c:val>
            <c:numRef>
              <c:f>[Eksplorasi.xlsx]Klasifikasi!$AJ$78:$AJ$79</c:f>
              <c:numCache>
                <c:formatCode>General</c:formatCode>
                <c:ptCount val="2"/>
                <c:pt idx="0">
                  <c:v>0.92799997329711903</c:v>
                </c:pt>
                <c:pt idx="1">
                  <c:v>0.92820000648498502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C7-42CA-8C86-B894A094586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80305304"/>
        <c:axId val="580304976"/>
      </c:lineChart>
      <c:lineChart>
        <c:grouping val="stacked"/>
        <c:varyColors val="0"/>
        <c:ser>
          <c:idx val="1"/>
          <c:order val="1"/>
          <c:tx>
            <c:strRef>
              <c:f>[Eksplorasi.xlsx]Klasifikasi!$AK$4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[Eksplorasi.xlsx]Klasifikasi!$AK$78:$AK$79</c:f>
              <c:numCache>
                <c:formatCode>h:mm:ss</c:formatCode>
                <c:ptCount val="2"/>
                <c:pt idx="0">
                  <c:v>2.4578402777777775E-2</c:v>
                </c:pt>
                <c:pt idx="1">
                  <c:v>2.3024953703703704E-2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C7-42CA-8C86-B894A094586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80289560"/>
        <c:axId val="580289232"/>
      </c:lineChart>
      <c:catAx>
        <c:axId val="580305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304976"/>
        <c:crosses val="autoZero"/>
        <c:auto val="1"/>
        <c:lblAlgn val="ctr"/>
        <c:lblOffset val="100"/>
        <c:noMultiLvlLbl val="0"/>
      </c:catAx>
      <c:valAx>
        <c:axId val="58030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305304"/>
        <c:crosses val="autoZero"/>
        <c:crossBetween val="between"/>
      </c:valAx>
      <c:valAx>
        <c:axId val="58028923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289560"/>
        <c:crosses val="max"/>
        <c:crossBetween val="between"/>
      </c:valAx>
      <c:catAx>
        <c:axId val="580289560"/>
        <c:scaling>
          <c:orientation val="minMax"/>
        </c:scaling>
        <c:delete val="1"/>
        <c:axPos val="b"/>
        <c:majorTickMark val="out"/>
        <c:minorTickMark val="none"/>
        <c:tickLblPos val="nextTo"/>
        <c:crossAx val="580289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 Function (all)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[Eksplorasi.xlsx]Klasifikasi!$AJ$4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F2F-4DC0-B541-8E8CBB0FFB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[Eksplorasi.xlsx]Klasifikasi!$AI$83:$AI$85,[Eksplorasi.xlsx]Klasifikasi!$AI$87:$AI$91,[Eksplorasi.xlsx]Klasifikasi!$AI$93:$AI$97</c:f>
              <c:strCache>
                <c:ptCount val="13"/>
                <c:pt idx="0">
                  <c:v>sparse_categorical_crossentropy</c:v>
                </c:pt>
                <c:pt idx="1">
                  <c:v>poisson</c:v>
                </c:pt>
                <c:pt idx="2">
                  <c:v>binary_crossentropy</c:v>
                </c:pt>
                <c:pt idx="3">
                  <c:v>kl_divergence</c:v>
                </c:pt>
                <c:pt idx="4">
                  <c:v>mean_squared_error</c:v>
                </c:pt>
                <c:pt idx="5">
                  <c:v>mean_absolute_error</c:v>
                </c:pt>
                <c:pt idx="6">
                  <c:v>mean_absolute_percentage_error</c:v>
                </c:pt>
                <c:pt idx="7">
                  <c:v>mean_squared_logarithmic_error</c:v>
                </c:pt>
                <c:pt idx="8">
                  <c:v>huber_loss</c:v>
                </c:pt>
                <c:pt idx="9">
                  <c:v>log_cosh</c:v>
                </c:pt>
                <c:pt idx="10">
                  <c:v>hinge</c:v>
                </c:pt>
                <c:pt idx="11">
                  <c:v>squared_hinge</c:v>
                </c:pt>
                <c:pt idx="12">
                  <c:v>categorical_hinge</c:v>
                </c:pt>
              </c:strCache>
            </c:strRef>
          </c:cat>
          <c:val>
            <c:numRef>
              <c:f>[Eksplorasi.xlsx]Klasifikasi!$AJ$83:$AJ$85,[Eksplorasi.xlsx]Klasifikasi!$AJ$87:$AJ$91,[Eksplorasi.xlsx]Klasifikasi!$AJ$93:$AJ$97</c:f>
              <c:numCache>
                <c:formatCode>General</c:formatCode>
                <c:ptCount val="13"/>
                <c:pt idx="0">
                  <c:v>0.928699970245361</c:v>
                </c:pt>
                <c:pt idx="1">
                  <c:v>0.115599997341632</c:v>
                </c:pt>
                <c:pt idx="2">
                  <c:v>9.8700001835823004E-2</c:v>
                </c:pt>
                <c:pt idx="3">
                  <c:v>9.6299998462200095E-2</c:v>
                </c:pt>
                <c:pt idx="4">
                  <c:v>9.2000000178813907E-2</c:v>
                </c:pt>
                <c:pt idx="5">
                  <c:v>9.1799996793270097E-2</c:v>
                </c:pt>
                <c:pt idx="6">
                  <c:v>0.10000000149011599</c:v>
                </c:pt>
                <c:pt idx="7">
                  <c:v>9.8899997770786202E-2</c:v>
                </c:pt>
                <c:pt idx="8">
                  <c:v>0.101000003516674</c:v>
                </c:pt>
                <c:pt idx="9">
                  <c:v>0.108499996364116</c:v>
                </c:pt>
                <c:pt idx="10">
                  <c:v>0.10000000149011599</c:v>
                </c:pt>
                <c:pt idx="11">
                  <c:v>8.1200003623962402E-2</c:v>
                </c:pt>
                <c:pt idx="12">
                  <c:v>0.10000000149011599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2F-4DC0-B541-8E8CBB0FF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562208"/>
        <c:axId val="595555976"/>
      </c:lineChart>
      <c:lineChart>
        <c:grouping val="stacked"/>
        <c:varyColors val="0"/>
        <c:ser>
          <c:idx val="1"/>
          <c:order val="1"/>
          <c:tx>
            <c:strRef>
              <c:f>[Eksplorasi.xlsx]Klasifikasi!$AK$4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F2F-4DC0-B541-8E8CBB0FFB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[Eksplorasi.xlsx]Klasifikasi!$AK$83:$AK$85,[Eksplorasi.xlsx]Klasifikasi!$AK$87:$AK$91,[Eksplorasi.xlsx]Klasifikasi!$AK$93:$AK$97</c:f>
              <c:numCache>
                <c:formatCode>h:mm:ss</c:formatCode>
                <c:ptCount val="13"/>
                <c:pt idx="0">
                  <c:v>1.3501053240740739E-2</c:v>
                </c:pt>
                <c:pt idx="1">
                  <c:v>2.9071724537037037E-2</c:v>
                </c:pt>
                <c:pt idx="2">
                  <c:v>1.5583090277777779E-2</c:v>
                </c:pt>
                <c:pt idx="3">
                  <c:v>1.4828483796296296E-2</c:v>
                </c:pt>
                <c:pt idx="4">
                  <c:v>1.4415092592592592E-2</c:v>
                </c:pt>
                <c:pt idx="5">
                  <c:v>1.1138888888888887E-2</c:v>
                </c:pt>
                <c:pt idx="6">
                  <c:v>1.5341909722222222E-2</c:v>
                </c:pt>
                <c:pt idx="7">
                  <c:v>1.3285729166666668E-2</c:v>
                </c:pt>
                <c:pt idx="8">
                  <c:v>1.5003877314814814E-2</c:v>
                </c:pt>
                <c:pt idx="9">
                  <c:v>1.3352361111111112E-2</c:v>
                </c:pt>
                <c:pt idx="10">
                  <c:v>1.3265740740740743E-2</c:v>
                </c:pt>
                <c:pt idx="11">
                  <c:v>1.3206053240740742E-2</c:v>
                </c:pt>
                <c:pt idx="12">
                  <c:v>1.3327152777777776E-2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2F-4DC0-B541-8E8CBB0FF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460544"/>
        <c:axId val="586465792"/>
      </c:lineChart>
      <c:catAx>
        <c:axId val="59556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555976"/>
        <c:crosses val="autoZero"/>
        <c:auto val="1"/>
        <c:lblAlgn val="ctr"/>
        <c:lblOffset val="100"/>
        <c:noMultiLvlLbl val="0"/>
      </c:catAx>
      <c:valAx>
        <c:axId val="59555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562208"/>
        <c:crosses val="autoZero"/>
        <c:crossBetween val="between"/>
      </c:valAx>
      <c:valAx>
        <c:axId val="5864657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460544"/>
        <c:crosses val="max"/>
        <c:crossBetween val="between"/>
      </c:valAx>
      <c:catAx>
        <c:axId val="586460544"/>
        <c:scaling>
          <c:orientation val="minMax"/>
        </c:scaling>
        <c:delete val="1"/>
        <c:axPos val="b"/>
        <c:majorTickMark val="out"/>
        <c:minorTickMark val="none"/>
        <c:tickLblPos val="nextTo"/>
        <c:crossAx val="5864657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Hidden Layers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[Eksplorasi.xlsx]Regresi!$S$2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6C7-494E-AB69-805B609157BB}"/>
                </c:ext>
              </c:extLst>
            </c:dLbl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6C7-494E-AB69-805B609157BB}"/>
                </c:ext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6C7-494E-AB69-805B609157BB}"/>
                </c:ext>
              </c:extLst>
            </c:dLbl>
            <c:dLbl>
              <c:idx val="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6C7-494E-AB69-805B609157BB}"/>
                </c:ext>
              </c:extLst>
            </c:dLbl>
            <c:dLbl>
              <c:idx val="4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6C7-494E-AB69-805B609157B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[Eksplorasi.xlsx]Regresi!$S$3:$S$7</c:f>
              <c:numCache>
                <c:formatCode>General</c:formatCode>
                <c:ptCount val="5"/>
                <c:pt idx="0">
                  <c:v>2.1334805488586399</c:v>
                </c:pt>
                <c:pt idx="1">
                  <c:v>3.77705979347229</c:v>
                </c:pt>
                <c:pt idx="2">
                  <c:v>2.51282405853271</c:v>
                </c:pt>
                <c:pt idx="3">
                  <c:v>2.5291283130645699</c:v>
                </c:pt>
                <c:pt idx="4">
                  <c:v>3.8878364562988201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6C7-494E-AB69-805B60915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7093584"/>
        <c:axId val="557090960"/>
      </c:lineChart>
      <c:lineChart>
        <c:grouping val="standard"/>
        <c:varyColors val="0"/>
        <c:ser>
          <c:idx val="1"/>
          <c:order val="1"/>
          <c:tx>
            <c:strRef>
              <c:f>[Eksplorasi.xlsx]Regresi!$T$2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6C7-494E-AB69-805B609157BB}"/>
                </c:ext>
              </c:extLst>
            </c:dLbl>
            <c:dLbl>
              <c:idx val="1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6C7-494E-AB69-805B609157BB}"/>
                </c:ext>
              </c:extLst>
            </c:dLbl>
            <c:dLbl>
              <c:idx val="2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6C7-494E-AB69-805B609157BB}"/>
                </c:ext>
              </c:extLst>
            </c:dLbl>
            <c:dLbl>
              <c:idx val="3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6C7-494E-AB69-805B609157BB}"/>
                </c:ext>
              </c:extLst>
            </c:dLbl>
            <c:dLbl>
              <c:idx val="4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76C7-494E-AB69-805B609157B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[Eksplorasi.xlsx]Regresi!$T$3:$T$7</c:f>
              <c:numCache>
                <c:formatCode>h:mm:ss</c:formatCode>
                <c:ptCount val="5"/>
                <c:pt idx="0">
                  <c:v>8.7962962962962962E-4</c:v>
                </c:pt>
                <c:pt idx="1">
                  <c:v>7.175925925925927E-4</c:v>
                </c:pt>
                <c:pt idx="2">
                  <c:v>9.2592592592592588E-5</c:v>
                </c:pt>
                <c:pt idx="3">
                  <c:v>1.0416666666666667E-4</c:v>
                </c:pt>
                <c:pt idx="4">
                  <c:v>1.6203703703703703E-4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76C7-494E-AB69-805B60915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4630384"/>
        <c:axId val="564631696"/>
      </c:lineChart>
      <c:catAx>
        <c:axId val="55709358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090960"/>
        <c:crosses val="autoZero"/>
        <c:auto val="1"/>
        <c:lblAlgn val="ctr"/>
        <c:lblOffset val="100"/>
        <c:noMultiLvlLbl val="0"/>
      </c:catAx>
      <c:valAx>
        <c:axId val="557090960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093584"/>
        <c:crosses val="autoZero"/>
        <c:crossBetween val="between"/>
        <c:majorUnit val="0.5"/>
      </c:valAx>
      <c:valAx>
        <c:axId val="56463169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630384"/>
        <c:crosses val="max"/>
        <c:crossBetween val="between"/>
      </c:valAx>
      <c:catAx>
        <c:axId val="564630384"/>
        <c:scaling>
          <c:orientation val="minMax"/>
        </c:scaling>
        <c:delete val="1"/>
        <c:axPos val="b"/>
        <c:majorTickMark val="out"/>
        <c:minorTickMark val="none"/>
        <c:tickLblPos val="nextTo"/>
        <c:crossAx val="56463169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Neurons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[Eksplorasi.xlsx]Regresi!$V$7</c:f>
              <c:strCache>
                <c:ptCount val="1"/>
                <c:pt idx="0">
                  <c:v>Loss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[Eksplorasi.xlsx]Regresi!$U$8:$U$11</c:f>
              <c:strCache>
                <c:ptCount val="4"/>
                <c:pt idx="0">
                  <c:v>64 </c:v>
                </c:pt>
                <c:pt idx="1">
                  <c:v>128</c:v>
                </c:pt>
                <c:pt idx="2">
                  <c:v>256 </c:v>
                </c:pt>
                <c:pt idx="3">
                  <c:v>512 </c:v>
                </c:pt>
              </c:strCache>
            </c:strRef>
          </c:cat>
          <c:val>
            <c:numRef>
              <c:f>[Eksplorasi.xlsx]Regresi!$V$8:$V$11</c:f>
              <c:numCache>
                <c:formatCode>General</c:formatCode>
                <c:ptCount val="4"/>
                <c:pt idx="0">
                  <c:v>3.00199294090271</c:v>
                </c:pt>
                <c:pt idx="1">
                  <c:v>2.1254432201385498</c:v>
                </c:pt>
                <c:pt idx="2">
                  <c:v>2.98077321052551</c:v>
                </c:pt>
                <c:pt idx="3">
                  <c:v>2.7795624732971098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B2-4DA7-A556-03757711C32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737180479"/>
        <c:axId val="1737175071"/>
      </c:lineChart>
      <c:catAx>
        <c:axId val="1737180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Neuron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175071"/>
        <c:crosses val="autoZero"/>
        <c:auto val="1"/>
        <c:lblAlgn val="ctr"/>
        <c:lblOffset val="100"/>
        <c:noMultiLvlLbl val="0"/>
      </c:catAx>
      <c:valAx>
        <c:axId val="173717507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180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Activation Function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[Eksplorasi.xlsx]Regresi!$U$12:$U$20</c:f>
              <c:strCache>
                <c:ptCount val="8"/>
                <c:pt idx="0">
                  <c:v>ReLU</c:v>
                </c:pt>
                <c:pt idx="1">
                  <c:v>sigmoid</c:v>
                </c:pt>
                <c:pt idx="2">
                  <c:v>softmax</c:v>
                </c:pt>
                <c:pt idx="3">
                  <c:v>softplus</c:v>
                </c:pt>
                <c:pt idx="4">
                  <c:v>softsign</c:v>
                </c:pt>
                <c:pt idx="5">
                  <c:v>tanh</c:v>
                </c:pt>
                <c:pt idx="6">
                  <c:v>selu</c:v>
                </c:pt>
                <c:pt idx="7">
                  <c:v>elu</c:v>
                </c:pt>
              </c:strCache>
            </c:strRef>
          </c:cat>
          <c:val>
            <c:numRef>
              <c:f>[Eksplorasi.xlsx]Regresi!$V$12:$V$20</c:f>
              <c:numCache>
                <c:formatCode>General</c:formatCode>
                <c:ptCount val="9"/>
                <c:pt idx="0">
                  <c:v>2.7225155830383301</c:v>
                </c:pt>
                <c:pt idx="1">
                  <c:v>2.8296592235565101</c:v>
                </c:pt>
                <c:pt idx="2">
                  <c:v>20.442268371581999</c:v>
                </c:pt>
                <c:pt idx="3">
                  <c:v>3.3883094787898602</c:v>
                </c:pt>
                <c:pt idx="4">
                  <c:v>3.8677086830139098</c:v>
                </c:pt>
                <c:pt idx="5">
                  <c:v>2.8931090831756499</c:v>
                </c:pt>
                <c:pt idx="6">
                  <c:v>2.7058527469635001</c:v>
                </c:pt>
                <c:pt idx="7">
                  <c:v>4.24446249008178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9F-4086-BB8F-2F0D98995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22774127"/>
        <c:axId val="1722799503"/>
      </c:lineChart>
      <c:catAx>
        <c:axId val="1722774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799503"/>
        <c:crosses val="autoZero"/>
        <c:auto val="1"/>
        <c:lblAlgn val="ctr"/>
        <c:lblOffset val="100"/>
        <c:noMultiLvlLbl val="0"/>
      </c:catAx>
      <c:valAx>
        <c:axId val="17227995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774127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942</TotalTime>
  <Pages>8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Hartanto Tantriawan</dc:creator>
  <cp:keywords/>
  <dc:description/>
  <cp:lastModifiedBy>Hartanto Tantriawan</cp:lastModifiedBy>
  <cp:revision>32</cp:revision>
  <cp:lastPrinted>2022-03-28T16:36:00Z</cp:lastPrinted>
  <dcterms:created xsi:type="dcterms:W3CDTF">2022-03-28T00:57:00Z</dcterms:created>
  <dcterms:modified xsi:type="dcterms:W3CDTF">2022-03-28T16:39:00Z</dcterms:modified>
</cp:coreProperties>
</file>